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37C" w:rsidRPr="00355A46" w:rsidRDefault="00355A46" w:rsidP="00AA7C24">
      <w:pPr>
        <w:rPr>
          <w:rFonts w:ascii="Calibri" w:hAnsi="Calibri"/>
          <w:b/>
          <w:sz w:val="44"/>
          <w:szCs w:val="20"/>
        </w:rPr>
      </w:pPr>
      <w:bookmarkStart w:id="0" w:name="_GoBack"/>
      <w:bookmarkEnd w:id="0"/>
      <w:r w:rsidRPr="00355A46">
        <w:rPr>
          <w:rFonts w:ascii="Calibri" w:hAnsi="Calibri"/>
          <w:b/>
          <w:sz w:val="44"/>
          <w:szCs w:val="20"/>
        </w:rPr>
        <w:t>Especificação Física</w:t>
      </w:r>
    </w:p>
    <w:p w:rsidR="00355A46" w:rsidRPr="00355A46" w:rsidRDefault="00355A46" w:rsidP="00AA7C24">
      <w:pPr>
        <w:rPr>
          <w:rFonts w:ascii="Calibri" w:hAnsi="Calibri"/>
          <w:b/>
          <w:sz w:val="44"/>
          <w:szCs w:val="20"/>
        </w:rPr>
      </w:pPr>
    </w:p>
    <w:p w:rsidR="00355A46" w:rsidRPr="00355A46" w:rsidRDefault="00355A46" w:rsidP="00AA7C24">
      <w:pPr>
        <w:rPr>
          <w:rFonts w:ascii="Calibri" w:hAnsi="Calibri"/>
          <w:b/>
          <w:sz w:val="20"/>
          <w:szCs w:val="20"/>
        </w:rPr>
      </w:pPr>
      <w:r w:rsidRPr="00355A46">
        <w:rPr>
          <w:rFonts w:ascii="Calibri" w:hAnsi="Calibri"/>
          <w:b/>
          <w:sz w:val="28"/>
          <w:szCs w:val="20"/>
        </w:rPr>
        <w:t>Dicionário de Dados</w:t>
      </w:r>
    </w:p>
    <w:p w:rsidR="00355A46" w:rsidRPr="00355A46" w:rsidRDefault="00355A46" w:rsidP="00AA7C24">
      <w:pPr>
        <w:rPr>
          <w:rFonts w:ascii="Calibri" w:hAnsi="Calibri"/>
          <w:b/>
          <w:sz w:val="20"/>
          <w:szCs w:val="20"/>
        </w:rPr>
      </w:pPr>
    </w:p>
    <w:p w:rsidR="00355A46" w:rsidRPr="00355A46" w:rsidRDefault="00355A46" w:rsidP="00AA7C24">
      <w:pPr>
        <w:rPr>
          <w:rFonts w:ascii="Calibri" w:hAnsi="Calibri"/>
          <w:b/>
          <w:sz w:val="20"/>
          <w:szCs w:val="20"/>
        </w:rPr>
      </w:pPr>
      <w:r w:rsidRPr="00355A46">
        <w:rPr>
          <w:rFonts w:ascii="Calibri" w:hAnsi="Calibri"/>
          <w:b/>
          <w:szCs w:val="20"/>
        </w:rPr>
        <w:t>Tabela</w:t>
      </w:r>
    </w:p>
    <w:p w:rsidR="00355A46" w:rsidRPr="00355A46" w:rsidRDefault="00355A46" w:rsidP="00AA7C24">
      <w:pPr>
        <w:rPr>
          <w:rFonts w:ascii="Calibri" w:hAnsi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71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1417"/>
        <w:gridCol w:w="4678"/>
        <w:gridCol w:w="2268"/>
        <w:gridCol w:w="1701"/>
      </w:tblGrid>
      <w:tr w:rsidR="00355A46" w:rsidRPr="00355A46" w:rsidTr="00355A46">
        <w:trPr>
          <w:cantSplit/>
          <w:trHeight w:val="278"/>
          <w:tblCellSpacing w:w="7" w:type="dxa"/>
        </w:trPr>
        <w:tc>
          <w:tcPr>
            <w:tcW w:w="1396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Chave</w:t>
            </w:r>
          </w:p>
        </w:tc>
        <w:tc>
          <w:tcPr>
            <w:tcW w:w="4664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Nome</w:t>
            </w:r>
          </w:p>
        </w:tc>
        <w:tc>
          <w:tcPr>
            <w:tcW w:w="2254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Modo</w:t>
            </w:r>
          </w:p>
        </w:tc>
        <w:tc>
          <w:tcPr>
            <w:tcW w:w="1680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proofErr w:type="spellStart"/>
            <w:r w:rsidRPr="00355A46">
              <w:rPr>
                <w:rFonts w:ascii="Calibri" w:hAnsi="Calibri"/>
                <w:b/>
                <w:sz w:val="18"/>
                <w:szCs w:val="20"/>
              </w:rPr>
              <w:t>Pyme</w:t>
            </w:r>
            <w:proofErr w:type="spellEnd"/>
          </w:p>
        </w:tc>
      </w:tr>
      <w:tr w:rsidR="00355A46" w:rsidRPr="00355A46" w:rsidTr="00355A46">
        <w:trPr>
          <w:cantSplit/>
          <w:trHeight w:val="278"/>
          <w:tblCellSpacing w:w="7" w:type="dxa"/>
        </w:trPr>
        <w:tc>
          <w:tcPr>
            <w:tcW w:w="1396" w:type="dxa"/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ZK1</w:t>
            </w:r>
          </w:p>
        </w:tc>
        <w:tc>
          <w:tcPr>
            <w:tcW w:w="4664" w:type="dxa"/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TRANSPOSIÇÃO</w:t>
            </w:r>
          </w:p>
        </w:tc>
        <w:tc>
          <w:tcPr>
            <w:tcW w:w="2254" w:type="dxa"/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Exclusivo</w:t>
            </w:r>
          </w:p>
        </w:tc>
        <w:tc>
          <w:tcPr>
            <w:tcW w:w="1680" w:type="dxa"/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 xml:space="preserve"> </w:t>
            </w:r>
          </w:p>
        </w:tc>
      </w:tr>
    </w:tbl>
    <w:p w:rsidR="00355A46" w:rsidRPr="00355A46" w:rsidRDefault="00355A46" w:rsidP="00AA7C24">
      <w:pPr>
        <w:rPr>
          <w:rFonts w:ascii="Calibri" w:hAnsi="Calibri"/>
          <w:b/>
          <w:sz w:val="20"/>
          <w:szCs w:val="20"/>
        </w:rPr>
      </w:pPr>
    </w:p>
    <w:p w:rsidR="00355A46" w:rsidRPr="00355A46" w:rsidRDefault="00355A46" w:rsidP="00AA7C24">
      <w:pPr>
        <w:rPr>
          <w:rFonts w:ascii="Calibri" w:hAnsi="Calibri"/>
          <w:b/>
          <w:sz w:val="22"/>
          <w:szCs w:val="20"/>
        </w:rPr>
      </w:pPr>
    </w:p>
    <w:p w:rsidR="00355A46" w:rsidRPr="00355A46" w:rsidRDefault="00355A46" w:rsidP="00AA7C24">
      <w:pPr>
        <w:rPr>
          <w:rFonts w:ascii="Calibri" w:hAnsi="Calibri"/>
          <w:b/>
          <w:sz w:val="22"/>
          <w:szCs w:val="20"/>
        </w:rPr>
      </w:pPr>
      <w:r w:rsidRPr="00355A46">
        <w:rPr>
          <w:rFonts w:ascii="Calibri" w:hAnsi="Calibri"/>
          <w:b/>
          <w:sz w:val="22"/>
          <w:szCs w:val="20"/>
        </w:rPr>
        <w:t>Campos</w:t>
      </w:r>
    </w:p>
    <w:p w:rsidR="00355A46" w:rsidRPr="00355A46" w:rsidRDefault="00355A46" w:rsidP="00AA7C24">
      <w:pPr>
        <w:rPr>
          <w:rFonts w:ascii="Calibri" w:hAnsi="Calibri"/>
          <w:b/>
          <w:sz w:val="22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ZK1_FILIAL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355A46">
              <w:rPr>
                <w:rFonts w:ascii="Calibri" w:hAnsi="Calibri"/>
                <w:sz w:val="18"/>
                <w:szCs w:val="20"/>
              </w:rPr>
              <w:t>Caracter</w:t>
            </w:r>
            <w:proofErr w:type="spellEnd"/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Tamanho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2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Decimal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0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Formato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@!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Título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Filial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Descrição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Filial do Sistema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Usado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Obrigatório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proofErr w:type="spellStart"/>
            <w:r w:rsidRPr="00355A46">
              <w:rPr>
                <w:rFonts w:ascii="Calibri" w:hAnsi="Calibri"/>
                <w:b/>
                <w:sz w:val="18"/>
                <w:szCs w:val="20"/>
              </w:rPr>
              <w:t>Browse</w:t>
            </w:r>
            <w:proofErr w:type="spellEnd"/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Grupo de Campos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033 - Tamanho da Filial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lastRenderedPageBreak/>
              <w:t>Ordem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01</w:t>
            </w:r>
          </w:p>
        </w:tc>
      </w:tr>
    </w:tbl>
    <w:p w:rsidR="00355A46" w:rsidRPr="00355A46" w:rsidRDefault="00355A46" w:rsidP="00AA7C24">
      <w:pPr>
        <w:rPr>
          <w:rFonts w:ascii="Calibri" w:hAnsi="Calibri"/>
          <w:b/>
          <w:sz w:val="22"/>
          <w:szCs w:val="20"/>
        </w:rPr>
      </w:pPr>
    </w:p>
    <w:p w:rsidR="00355A46" w:rsidRPr="00355A46" w:rsidRDefault="00355A46" w:rsidP="00AA7C24">
      <w:pPr>
        <w:rPr>
          <w:rFonts w:ascii="Calibri" w:hAnsi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ZK1_CODIGO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355A46">
              <w:rPr>
                <w:rFonts w:ascii="Calibri" w:hAnsi="Calibri"/>
                <w:sz w:val="18"/>
                <w:szCs w:val="20"/>
              </w:rPr>
              <w:t>Caracter</w:t>
            </w:r>
            <w:proofErr w:type="spellEnd"/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Tamanho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6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Decimal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0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Formato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@!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Título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Código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Descrição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Código da Transposição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Usado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Sim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Obrigatório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Sim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proofErr w:type="spellStart"/>
            <w:r w:rsidRPr="00355A46">
              <w:rPr>
                <w:rFonts w:ascii="Calibri" w:hAnsi="Calibri"/>
                <w:b/>
                <w:sz w:val="18"/>
                <w:szCs w:val="20"/>
              </w:rPr>
              <w:t>Browse</w:t>
            </w:r>
            <w:proofErr w:type="spellEnd"/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Sim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Modo Edição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INCLUI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Val. Usuário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proofErr w:type="gramStart"/>
            <w:r w:rsidRPr="00355A46">
              <w:rPr>
                <w:rFonts w:ascii="Calibri" w:hAnsi="Calibri"/>
                <w:sz w:val="18"/>
                <w:szCs w:val="20"/>
              </w:rPr>
              <w:t>ExistChav</w:t>
            </w:r>
            <w:proofErr w:type="spellEnd"/>
            <w:r w:rsidRPr="00355A46">
              <w:rPr>
                <w:rFonts w:ascii="Calibri" w:hAnsi="Calibri"/>
                <w:sz w:val="18"/>
                <w:szCs w:val="20"/>
              </w:rPr>
              <w:t>(</w:t>
            </w:r>
            <w:proofErr w:type="gramEnd"/>
            <w:r w:rsidRPr="00355A46">
              <w:rPr>
                <w:rFonts w:ascii="Calibri" w:hAnsi="Calibri"/>
                <w:sz w:val="18"/>
                <w:szCs w:val="20"/>
              </w:rPr>
              <w:t xml:space="preserve">'ZK1', </w:t>
            </w:r>
            <w:proofErr w:type="spellStart"/>
            <w:r w:rsidRPr="00355A46">
              <w:rPr>
                <w:rFonts w:ascii="Calibri" w:hAnsi="Calibri"/>
                <w:sz w:val="18"/>
                <w:szCs w:val="20"/>
              </w:rPr>
              <w:t>FwFldGet</w:t>
            </w:r>
            <w:proofErr w:type="spellEnd"/>
            <w:r w:rsidRPr="00355A46">
              <w:rPr>
                <w:rFonts w:ascii="Calibri" w:hAnsi="Calibri"/>
                <w:sz w:val="18"/>
                <w:szCs w:val="20"/>
              </w:rPr>
              <w:t>('ZK1_CODIGO'))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Contexto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Real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Propriedade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Alterar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Help de 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Código da Transposição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Ordem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02</w:t>
            </w:r>
          </w:p>
        </w:tc>
      </w:tr>
    </w:tbl>
    <w:p w:rsidR="00355A46" w:rsidRPr="00355A46" w:rsidRDefault="00355A46" w:rsidP="00AA7C24">
      <w:pPr>
        <w:rPr>
          <w:rFonts w:ascii="Calibri" w:hAnsi="Calibri"/>
          <w:b/>
          <w:sz w:val="20"/>
          <w:szCs w:val="20"/>
        </w:rPr>
      </w:pPr>
    </w:p>
    <w:p w:rsidR="00355A46" w:rsidRPr="00355A46" w:rsidRDefault="00355A46" w:rsidP="00AA7C24">
      <w:pPr>
        <w:rPr>
          <w:rFonts w:ascii="Calibri" w:hAnsi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ZK1_DESCR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355A46">
              <w:rPr>
                <w:rFonts w:ascii="Calibri" w:hAnsi="Calibri"/>
                <w:sz w:val="18"/>
                <w:szCs w:val="20"/>
              </w:rPr>
              <w:t>Caracter</w:t>
            </w:r>
            <w:proofErr w:type="spellEnd"/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lastRenderedPageBreak/>
              <w:t>Tamanho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50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Decimal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0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Formato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@!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Título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Descrição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Descrição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Descrição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Usado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Sim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Obrigatório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Sim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proofErr w:type="spellStart"/>
            <w:r w:rsidRPr="00355A46">
              <w:rPr>
                <w:rFonts w:ascii="Calibri" w:hAnsi="Calibri"/>
                <w:b/>
                <w:sz w:val="18"/>
                <w:szCs w:val="20"/>
              </w:rPr>
              <w:t>Browse</w:t>
            </w:r>
            <w:proofErr w:type="spellEnd"/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Sim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Modo Edição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proofErr w:type="gramStart"/>
            <w:r w:rsidRPr="00355A46">
              <w:rPr>
                <w:rFonts w:ascii="Calibri" w:hAnsi="Calibri"/>
                <w:sz w:val="18"/>
                <w:szCs w:val="20"/>
              </w:rPr>
              <w:t>INCLUI.Or</w:t>
            </w:r>
            <w:proofErr w:type="spellEnd"/>
            <w:r w:rsidRPr="00355A46">
              <w:rPr>
                <w:rFonts w:ascii="Calibri" w:hAnsi="Calibri"/>
                <w:sz w:val="18"/>
                <w:szCs w:val="20"/>
              </w:rPr>
              <w:t>.(</w:t>
            </w:r>
            <w:proofErr w:type="gramEnd"/>
            <w:r w:rsidRPr="00355A46">
              <w:rPr>
                <w:rFonts w:ascii="Calibri" w:hAnsi="Calibri"/>
                <w:sz w:val="18"/>
                <w:szCs w:val="20"/>
              </w:rPr>
              <w:t>ALTERA.And.!ZK1-&gt;ZK1_PROCES)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Contexto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Real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Propriedade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Alterar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Help de 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Descrição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Ordem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03</w:t>
            </w:r>
          </w:p>
        </w:tc>
      </w:tr>
    </w:tbl>
    <w:p w:rsidR="00355A46" w:rsidRPr="00355A46" w:rsidRDefault="00355A46" w:rsidP="00AA7C24">
      <w:pPr>
        <w:rPr>
          <w:rFonts w:ascii="Calibri" w:hAnsi="Calibri"/>
          <w:b/>
          <w:sz w:val="20"/>
          <w:szCs w:val="20"/>
        </w:rPr>
      </w:pPr>
    </w:p>
    <w:p w:rsidR="00355A46" w:rsidRPr="00355A46" w:rsidRDefault="00355A46" w:rsidP="00AA7C24">
      <w:pPr>
        <w:rPr>
          <w:rFonts w:ascii="Calibri" w:hAnsi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ZK1_DATA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Data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Tamanho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8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Decimal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0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Título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Data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Descrição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Data da Transposição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Usado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Sim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Obrigatório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Sim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proofErr w:type="spellStart"/>
            <w:r w:rsidRPr="00355A46">
              <w:rPr>
                <w:rFonts w:ascii="Calibri" w:hAnsi="Calibri"/>
                <w:b/>
                <w:sz w:val="18"/>
                <w:szCs w:val="20"/>
              </w:rPr>
              <w:lastRenderedPageBreak/>
              <w:t>Browse</w:t>
            </w:r>
            <w:proofErr w:type="spellEnd"/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Modo Edição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proofErr w:type="gramStart"/>
            <w:r w:rsidRPr="00355A46">
              <w:rPr>
                <w:rFonts w:ascii="Calibri" w:hAnsi="Calibri"/>
                <w:sz w:val="18"/>
                <w:szCs w:val="20"/>
              </w:rPr>
              <w:t>INCLUI.Or</w:t>
            </w:r>
            <w:proofErr w:type="spellEnd"/>
            <w:r w:rsidRPr="00355A46">
              <w:rPr>
                <w:rFonts w:ascii="Calibri" w:hAnsi="Calibri"/>
                <w:sz w:val="18"/>
                <w:szCs w:val="20"/>
              </w:rPr>
              <w:t>.(</w:t>
            </w:r>
            <w:proofErr w:type="gramEnd"/>
            <w:r w:rsidRPr="00355A46">
              <w:rPr>
                <w:rFonts w:ascii="Calibri" w:hAnsi="Calibri"/>
                <w:sz w:val="18"/>
                <w:szCs w:val="20"/>
              </w:rPr>
              <w:t>ALTERA.And.!ZK1-&gt;ZK1_PROCES)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proofErr w:type="spellStart"/>
            <w:r w:rsidRPr="00355A46">
              <w:rPr>
                <w:rFonts w:ascii="Calibri" w:hAnsi="Calibri"/>
                <w:b/>
                <w:sz w:val="18"/>
                <w:szCs w:val="20"/>
              </w:rPr>
              <w:t>Inic</w:t>
            </w:r>
            <w:proofErr w:type="spellEnd"/>
            <w:r w:rsidRPr="00355A46">
              <w:rPr>
                <w:rFonts w:ascii="Calibri" w:hAnsi="Calibri"/>
                <w:b/>
                <w:sz w:val="18"/>
                <w:szCs w:val="20"/>
              </w:rPr>
              <w:t>. Padrão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DDATABASE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Contexto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Real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Propriedade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Alterar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Help de 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Data da Transposição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Ordem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04</w:t>
            </w:r>
          </w:p>
        </w:tc>
      </w:tr>
    </w:tbl>
    <w:p w:rsidR="00355A46" w:rsidRPr="00355A46" w:rsidRDefault="00355A46" w:rsidP="00AA7C24">
      <w:pPr>
        <w:rPr>
          <w:rFonts w:ascii="Calibri" w:hAnsi="Calibri"/>
          <w:b/>
          <w:sz w:val="20"/>
          <w:szCs w:val="20"/>
        </w:rPr>
      </w:pPr>
    </w:p>
    <w:p w:rsidR="00355A46" w:rsidRPr="00355A46" w:rsidRDefault="00355A46" w:rsidP="00AA7C24">
      <w:pPr>
        <w:rPr>
          <w:rFonts w:ascii="Calibri" w:hAnsi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ZK1_OBSERV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355A46">
              <w:rPr>
                <w:rFonts w:ascii="Calibri" w:hAnsi="Calibri"/>
                <w:sz w:val="18"/>
                <w:szCs w:val="20"/>
              </w:rPr>
              <w:t>Memo</w:t>
            </w:r>
            <w:proofErr w:type="spellEnd"/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Tamanho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10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Decimal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0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Título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Observações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Descrição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Observações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Usado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Sim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Obrigatório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proofErr w:type="spellStart"/>
            <w:r w:rsidRPr="00355A46">
              <w:rPr>
                <w:rFonts w:ascii="Calibri" w:hAnsi="Calibri"/>
                <w:b/>
                <w:sz w:val="18"/>
                <w:szCs w:val="20"/>
              </w:rPr>
              <w:t>Browse</w:t>
            </w:r>
            <w:proofErr w:type="spellEnd"/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Modo Edição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proofErr w:type="gramStart"/>
            <w:r w:rsidRPr="00355A46">
              <w:rPr>
                <w:rFonts w:ascii="Calibri" w:hAnsi="Calibri"/>
                <w:sz w:val="18"/>
                <w:szCs w:val="20"/>
              </w:rPr>
              <w:t>INCLUI.Or</w:t>
            </w:r>
            <w:proofErr w:type="spellEnd"/>
            <w:r w:rsidRPr="00355A46">
              <w:rPr>
                <w:rFonts w:ascii="Calibri" w:hAnsi="Calibri"/>
                <w:sz w:val="18"/>
                <w:szCs w:val="20"/>
              </w:rPr>
              <w:t>.(</w:t>
            </w:r>
            <w:proofErr w:type="gramEnd"/>
            <w:r w:rsidRPr="00355A46">
              <w:rPr>
                <w:rFonts w:ascii="Calibri" w:hAnsi="Calibri"/>
                <w:sz w:val="18"/>
                <w:szCs w:val="20"/>
              </w:rPr>
              <w:t>ALTERA.And.!ZK1-&gt;ZK1_PROCES)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Contexto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Real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Propriedade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Alterar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Help de 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Observações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Ordem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05</w:t>
            </w:r>
          </w:p>
        </w:tc>
      </w:tr>
    </w:tbl>
    <w:p w:rsidR="00355A46" w:rsidRPr="00355A46" w:rsidRDefault="00355A46" w:rsidP="00AA7C24">
      <w:pPr>
        <w:rPr>
          <w:rFonts w:ascii="Calibri" w:hAnsi="Calibri"/>
          <w:b/>
          <w:sz w:val="20"/>
          <w:szCs w:val="20"/>
        </w:rPr>
      </w:pPr>
    </w:p>
    <w:p w:rsidR="00355A46" w:rsidRPr="00355A46" w:rsidRDefault="00355A46" w:rsidP="00AA7C24">
      <w:pPr>
        <w:rPr>
          <w:rFonts w:ascii="Calibri" w:hAnsi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ZK1_USERID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355A46">
              <w:rPr>
                <w:rFonts w:ascii="Calibri" w:hAnsi="Calibri"/>
                <w:sz w:val="18"/>
                <w:szCs w:val="20"/>
              </w:rPr>
              <w:t>Caracter</w:t>
            </w:r>
            <w:proofErr w:type="spellEnd"/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Tamanho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6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Decimal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0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Formato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@!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Título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Id Usuário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Descrição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Id do Usuário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Usado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Sim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Obrigatório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Sim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proofErr w:type="spellStart"/>
            <w:r w:rsidRPr="00355A46">
              <w:rPr>
                <w:rFonts w:ascii="Calibri" w:hAnsi="Calibri"/>
                <w:b/>
                <w:sz w:val="18"/>
                <w:szCs w:val="20"/>
              </w:rPr>
              <w:t>Browse</w:t>
            </w:r>
            <w:proofErr w:type="spellEnd"/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proofErr w:type="spellStart"/>
            <w:r w:rsidRPr="00355A46">
              <w:rPr>
                <w:rFonts w:ascii="Calibri" w:hAnsi="Calibri"/>
                <w:b/>
                <w:sz w:val="18"/>
                <w:szCs w:val="20"/>
              </w:rPr>
              <w:t>Inic</w:t>
            </w:r>
            <w:proofErr w:type="spellEnd"/>
            <w:r w:rsidRPr="00355A46">
              <w:rPr>
                <w:rFonts w:ascii="Calibri" w:hAnsi="Calibri"/>
                <w:b/>
                <w:sz w:val="18"/>
                <w:szCs w:val="20"/>
              </w:rPr>
              <w:t>. Padrão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gramStart"/>
            <w:r w:rsidRPr="00355A46">
              <w:rPr>
                <w:rFonts w:ascii="Calibri" w:hAnsi="Calibri"/>
                <w:sz w:val="18"/>
                <w:szCs w:val="20"/>
              </w:rPr>
              <w:t>RETCODUSR(</w:t>
            </w:r>
            <w:proofErr w:type="gramEnd"/>
            <w:r w:rsidRPr="00355A46">
              <w:rPr>
                <w:rFonts w:ascii="Calibri" w:hAnsi="Calibri"/>
                <w:sz w:val="18"/>
                <w:szCs w:val="20"/>
              </w:rPr>
              <w:t>)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Contexto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Real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Propriedade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Visualizar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Help de 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Id do Usuário do usuário que cadastrou da Transposição.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Ordem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06</w:t>
            </w:r>
          </w:p>
        </w:tc>
      </w:tr>
    </w:tbl>
    <w:p w:rsidR="00355A46" w:rsidRPr="00355A46" w:rsidRDefault="00355A46" w:rsidP="00AA7C24">
      <w:pPr>
        <w:rPr>
          <w:rFonts w:ascii="Calibri" w:hAnsi="Calibri"/>
          <w:b/>
          <w:sz w:val="20"/>
          <w:szCs w:val="20"/>
        </w:rPr>
      </w:pPr>
    </w:p>
    <w:p w:rsidR="00355A46" w:rsidRPr="00355A46" w:rsidRDefault="00355A46" w:rsidP="00AA7C24">
      <w:pPr>
        <w:rPr>
          <w:rFonts w:ascii="Calibri" w:hAnsi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ZK1_USERNM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355A46">
              <w:rPr>
                <w:rFonts w:ascii="Calibri" w:hAnsi="Calibri"/>
                <w:sz w:val="18"/>
                <w:szCs w:val="20"/>
              </w:rPr>
              <w:t>Caracter</w:t>
            </w:r>
            <w:proofErr w:type="spellEnd"/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Tamanho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40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Decimal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0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Formato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@!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lastRenderedPageBreak/>
              <w:t>Título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Nome Usuário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Descrição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Nome do Usuário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Usado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Sim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Obrigatório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Sim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proofErr w:type="spellStart"/>
            <w:r w:rsidRPr="00355A46">
              <w:rPr>
                <w:rFonts w:ascii="Calibri" w:hAnsi="Calibri"/>
                <w:b/>
                <w:sz w:val="18"/>
                <w:szCs w:val="20"/>
              </w:rPr>
              <w:t>Browse</w:t>
            </w:r>
            <w:proofErr w:type="spellEnd"/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proofErr w:type="spellStart"/>
            <w:r w:rsidRPr="00355A46">
              <w:rPr>
                <w:rFonts w:ascii="Calibri" w:hAnsi="Calibri"/>
                <w:b/>
                <w:sz w:val="18"/>
                <w:szCs w:val="20"/>
              </w:rPr>
              <w:t>Inic</w:t>
            </w:r>
            <w:proofErr w:type="spellEnd"/>
            <w:r w:rsidRPr="00355A46">
              <w:rPr>
                <w:rFonts w:ascii="Calibri" w:hAnsi="Calibri"/>
                <w:b/>
                <w:sz w:val="18"/>
                <w:szCs w:val="20"/>
              </w:rPr>
              <w:t>. Padrão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gramStart"/>
            <w:r w:rsidRPr="00355A46">
              <w:rPr>
                <w:rFonts w:ascii="Calibri" w:hAnsi="Calibri"/>
                <w:sz w:val="18"/>
                <w:szCs w:val="20"/>
              </w:rPr>
              <w:t>USRFULLNAME(</w:t>
            </w:r>
            <w:proofErr w:type="gramEnd"/>
            <w:r w:rsidRPr="00355A46">
              <w:rPr>
                <w:rFonts w:ascii="Calibri" w:hAnsi="Calibri"/>
                <w:sz w:val="18"/>
                <w:szCs w:val="20"/>
              </w:rPr>
              <w:t>RETCODUSR())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Contexto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Real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Propriedade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Visualizar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Help de 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Nome do Usuário que cadastrou a Transposição.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Ordem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07</w:t>
            </w:r>
          </w:p>
        </w:tc>
      </w:tr>
    </w:tbl>
    <w:p w:rsidR="00355A46" w:rsidRPr="00355A46" w:rsidRDefault="00355A46" w:rsidP="00AA7C24">
      <w:pPr>
        <w:rPr>
          <w:rFonts w:ascii="Calibri" w:hAnsi="Calibri"/>
          <w:b/>
          <w:sz w:val="20"/>
          <w:szCs w:val="20"/>
        </w:rPr>
      </w:pPr>
    </w:p>
    <w:p w:rsidR="00355A46" w:rsidRPr="00355A46" w:rsidRDefault="00355A46" w:rsidP="00AA7C24">
      <w:pPr>
        <w:rPr>
          <w:rFonts w:ascii="Calibri" w:hAnsi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ZK1_PROCES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Lógico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Tamanho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1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Decimal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0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Título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Processada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Descrição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Processada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Usado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Obrigatório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proofErr w:type="spellStart"/>
            <w:r w:rsidRPr="00355A46">
              <w:rPr>
                <w:rFonts w:ascii="Calibri" w:hAnsi="Calibri"/>
                <w:b/>
                <w:sz w:val="18"/>
                <w:szCs w:val="20"/>
              </w:rPr>
              <w:t>Browse</w:t>
            </w:r>
            <w:proofErr w:type="spellEnd"/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Contexto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Real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Propriedade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Alterar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lastRenderedPageBreak/>
              <w:t>Help de 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 xml:space="preserve">Indica se a Transposição </w:t>
            </w:r>
            <w:proofErr w:type="gramStart"/>
            <w:r w:rsidRPr="00355A46">
              <w:rPr>
                <w:rFonts w:ascii="Calibri" w:hAnsi="Calibri"/>
                <w:sz w:val="18"/>
                <w:szCs w:val="20"/>
              </w:rPr>
              <w:t>foi Processada</w:t>
            </w:r>
            <w:proofErr w:type="gramEnd"/>
            <w:r w:rsidRPr="00355A46">
              <w:rPr>
                <w:rFonts w:ascii="Calibri" w:hAnsi="Calibri"/>
                <w:sz w:val="18"/>
                <w:szCs w:val="20"/>
              </w:rPr>
              <w:t>.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Ordem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08</w:t>
            </w:r>
          </w:p>
        </w:tc>
      </w:tr>
    </w:tbl>
    <w:p w:rsidR="00355A46" w:rsidRPr="00355A46" w:rsidRDefault="00355A46" w:rsidP="00AA7C24">
      <w:pPr>
        <w:rPr>
          <w:rFonts w:ascii="Calibri" w:hAnsi="Calibri"/>
          <w:b/>
          <w:sz w:val="20"/>
          <w:szCs w:val="20"/>
        </w:rPr>
      </w:pPr>
    </w:p>
    <w:p w:rsidR="00355A46" w:rsidRPr="00355A46" w:rsidRDefault="00355A46" w:rsidP="00AA7C24">
      <w:pPr>
        <w:rPr>
          <w:rFonts w:ascii="Calibri" w:hAnsi="Calibri"/>
          <w:b/>
          <w:sz w:val="20"/>
          <w:szCs w:val="20"/>
        </w:rPr>
      </w:pPr>
    </w:p>
    <w:p w:rsidR="00355A46" w:rsidRPr="00355A46" w:rsidRDefault="00355A46" w:rsidP="00AA7C24">
      <w:pPr>
        <w:rPr>
          <w:rFonts w:ascii="Calibri" w:hAnsi="Calibri"/>
          <w:b/>
          <w:sz w:val="22"/>
          <w:szCs w:val="20"/>
        </w:rPr>
      </w:pPr>
    </w:p>
    <w:p w:rsidR="00355A46" w:rsidRPr="00355A46" w:rsidRDefault="00355A46" w:rsidP="00AA7C24">
      <w:pPr>
        <w:rPr>
          <w:rFonts w:ascii="Calibri" w:hAnsi="Calibri"/>
          <w:b/>
          <w:sz w:val="22"/>
          <w:szCs w:val="20"/>
        </w:rPr>
      </w:pPr>
      <w:r w:rsidRPr="00355A46">
        <w:rPr>
          <w:rFonts w:ascii="Calibri" w:hAnsi="Calibri"/>
          <w:b/>
          <w:sz w:val="22"/>
          <w:szCs w:val="20"/>
        </w:rPr>
        <w:t>Índices</w:t>
      </w:r>
    </w:p>
    <w:p w:rsidR="00355A46" w:rsidRPr="00355A46" w:rsidRDefault="00355A46" w:rsidP="00AA7C24">
      <w:pPr>
        <w:rPr>
          <w:rFonts w:ascii="Calibri" w:hAnsi="Calibri"/>
          <w:b/>
          <w:sz w:val="22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Índice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ZK1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Ordem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1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Chave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ZK1_FILIAL + ZK1_CODIGO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Descrição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Código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Mostra Pesq.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Sim</w:t>
            </w:r>
          </w:p>
        </w:tc>
      </w:tr>
    </w:tbl>
    <w:p w:rsidR="00355A46" w:rsidRPr="00355A46" w:rsidRDefault="00355A46" w:rsidP="00AA7C24">
      <w:pPr>
        <w:rPr>
          <w:rFonts w:ascii="Calibri" w:hAnsi="Calibri"/>
          <w:b/>
          <w:sz w:val="22"/>
          <w:szCs w:val="20"/>
        </w:rPr>
      </w:pPr>
    </w:p>
    <w:p w:rsidR="00355A46" w:rsidRPr="00355A46" w:rsidRDefault="00355A46" w:rsidP="00AA7C24">
      <w:pPr>
        <w:rPr>
          <w:rFonts w:ascii="Calibri" w:hAnsi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Índice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ZK1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Ordem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2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Chave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ZK1_DESCR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Descrição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Descrição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Mostra Pesq.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Sim</w:t>
            </w:r>
          </w:p>
        </w:tc>
      </w:tr>
    </w:tbl>
    <w:p w:rsidR="00355A46" w:rsidRPr="00355A46" w:rsidRDefault="00355A46" w:rsidP="00AA7C24">
      <w:pPr>
        <w:rPr>
          <w:rFonts w:ascii="Calibri" w:hAnsi="Calibri"/>
          <w:b/>
          <w:sz w:val="20"/>
          <w:szCs w:val="20"/>
        </w:rPr>
      </w:pPr>
    </w:p>
    <w:p w:rsidR="00355A46" w:rsidRPr="00355A46" w:rsidRDefault="00355A46" w:rsidP="00AA7C24">
      <w:pPr>
        <w:rPr>
          <w:rFonts w:ascii="Calibri" w:hAnsi="Calibri"/>
          <w:b/>
          <w:sz w:val="20"/>
          <w:szCs w:val="20"/>
        </w:rPr>
      </w:pPr>
    </w:p>
    <w:p w:rsidR="00355A46" w:rsidRPr="00355A46" w:rsidRDefault="00355A46" w:rsidP="00AA7C24">
      <w:pPr>
        <w:rPr>
          <w:rFonts w:ascii="Calibri" w:hAnsi="Calibri"/>
          <w:b/>
          <w:sz w:val="20"/>
          <w:szCs w:val="20"/>
        </w:rPr>
      </w:pPr>
      <w:r w:rsidRPr="00355A46">
        <w:rPr>
          <w:rFonts w:ascii="Calibri" w:hAnsi="Calibri"/>
          <w:b/>
          <w:szCs w:val="20"/>
        </w:rPr>
        <w:t>Tabela</w:t>
      </w:r>
    </w:p>
    <w:p w:rsidR="00355A46" w:rsidRPr="00355A46" w:rsidRDefault="00355A46" w:rsidP="00AA7C24">
      <w:pPr>
        <w:rPr>
          <w:rFonts w:ascii="Calibri" w:hAnsi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71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1417"/>
        <w:gridCol w:w="4678"/>
        <w:gridCol w:w="2268"/>
        <w:gridCol w:w="1701"/>
      </w:tblGrid>
      <w:tr w:rsidR="00355A46" w:rsidRPr="00355A46" w:rsidTr="00355A46">
        <w:trPr>
          <w:cantSplit/>
          <w:trHeight w:val="278"/>
          <w:tblCellSpacing w:w="7" w:type="dxa"/>
        </w:trPr>
        <w:tc>
          <w:tcPr>
            <w:tcW w:w="1396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Chave</w:t>
            </w:r>
          </w:p>
        </w:tc>
        <w:tc>
          <w:tcPr>
            <w:tcW w:w="4664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Nome</w:t>
            </w:r>
          </w:p>
        </w:tc>
        <w:tc>
          <w:tcPr>
            <w:tcW w:w="2254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Modo</w:t>
            </w:r>
          </w:p>
        </w:tc>
        <w:tc>
          <w:tcPr>
            <w:tcW w:w="1680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proofErr w:type="spellStart"/>
            <w:r w:rsidRPr="00355A46">
              <w:rPr>
                <w:rFonts w:ascii="Calibri" w:hAnsi="Calibri"/>
                <w:b/>
                <w:sz w:val="18"/>
                <w:szCs w:val="20"/>
              </w:rPr>
              <w:t>Pyme</w:t>
            </w:r>
            <w:proofErr w:type="spellEnd"/>
          </w:p>
        </w:tc>
      </w:tr>
      <w:tr w:rsidR="00355A46" w:rsidRPr="00355A46" w:rsidTr="00355A46">
        <w:trPr>
          <w:cantSplit/>
          <w:trHeight w:val="278"/>
          <w:tblCellSpacing w:w="7" w:type="dxa"/>
        </w:trPr>
        <w:tc>
          <w:tcPr>
            <w:tcW w:w="1396" w:type="dxa"/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ZK2</w:t>
            </w:r>
          </w:p>
        </w:tc>
        <w:tc>
          <w:tcPr>
            <w:tcW w:w="4664" w:type="dxa"/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SALDOS DA TRANSPOSIÇÃO</w:t>
            </w:r>
          </w:p>
        </w:tc>
        <w:tc>
          <w:tcPr>
            <w:tcW w:w="2254" w:type="dxa"/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Exclusivo</w:t>
            </w:r>
          </w:p>
        </w:tc>
        <w:tc>
          <w:tcPr>
            <w:tcW w:w="1680" w:type="dxa"/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 xml:space="preserve"> </w:t>
            </w:r>
          </w:p>
        </w:tc>
      </w:tr>
    </w:tbl>
    <w:p w:rsidR="00355A46" w:rsidRPr="00355A46" w:rsidRDefault="00355A46" w:rsidP="00AA7C24">
      <w:pPr>
        <w:rPr>
          <w:rFonts w:ascii="Calibri" w:hAnsi="Calibri"/>
          <w:b/>
          <w:sz w:val="20"/>
          <w:szCs w:val="20"/>
        </w:rPr>
      </w:pPr>
    </w:p>
    <w:p w:rsidR="00355A46" w:rsidRPr="00355A46" w:rsidRDefault="00355A46" w:rsidP="00AA7C24">
      <w:pPr>
        <w:rPr>
          <w:rFonts w:ascii="Calibri" w:hAnsi="Calibri"/>
          <w:b/>
          <w:sz w:val="22"/>
          <w:szCs w:val="20"/>
        </w:rPr>
      </w:pPr>
    </w:p>
    <w:p w:rsidR="00355A46" w:rsidRPr="00355A46" w:rsidRDefault="00355A46" w:rsidP="00AA7C24">
      <w:pPr>
        <w:rPr>
          <w:rFonts w:ascii="Calibri" w:hAnsi="Calibri"/>
          <w:b/>
          <w:sz w:val="22"/>
          <w:szCs w:val="20"/>
        </w:rPr>
      </w:pPr>
      <w:r w:rsidRPr="00355A46">
        <w:rPr>
          <w:rFonts w:ascii="Calibri" w:hAnsi="Calibri"/>
          <w:b/>
          <w:sz w:val="22"/>
          <w:szCs w:val="20"/>
        </w:rPr>
        <w:t>Campos</w:t>
      </w:r>
    </w:p>
    <w:p w:rsidR="00355A46" w:rsidRPr="00355A46" w:rsidRDefault="00355A46" w:rsidP="00AA7C24">
      <w:pPr>
        <w:rPr>
          <w:rFonts w:ascii="Calibri" w:hAnsi="Calibri"/>
          <w:b/>
          <w:sz w:val="22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ZK2_FILIAL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355A46">
              <w:rPr>
                <w:rFonts w:ascii="Calibri" w:hAnsi="Calibri"/>
                <w:sz w:val="18"/>
                <w:szCs w:val="20"/>
              </w:rPr>
              <w:t>Caracter</w:t>
            </w:r>
            <w:proofErr w:type="spellEnd"/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Tamanho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2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Decimal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0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Formato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@!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Título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Filial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Descrição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Filial do Sistema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Usado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Obrigatório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proofErr w:type="spellStart"/>
            <w:r w:rsidRPr="00355A46">
              <w:rPr>
                <w:rFonts w:ascii="Calibri" w:hAnsi="Calibri"/>
                <w:b/>
                <w:sz w:val="18"/>
                <w:szCs w:val="20"/>
              </w:rPr>
              <w:t>Browse</w:t>
            </w:r>
            <w:proofErr w:type="spellEnd"/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Grupo de Campos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033 - Tamanho da Filial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Ordem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01</w:t>
            </w:r>
          </w:p>
        </w:tc>
      </w:tr>
    </w:tbl>
    <w:p w:rsidR="00355A46" w:rsidRPr="00355A46" w:rsidRDefault="00355A46" w:rsidP="00AA7C24">
      <w:pPr>
        <w:rPr>
          <w:rFonts w:ascii="Calibri" w:hAnsi="Calibri"/>
          <w:b/>
          <w:sz w:val="22"/>
          <w:szCs w:val="20"/>
        </w:rPr>
      </w:pPr>
    </w:p>
    <w:p w:rsidR="00355A46" w:rsidRPr="00355A46" w:rsidRDefault="00355A46" w:rsidP="00AA7C24">
      <w:pPr>
        <w:rPr>
          <w:rFonts w:ascii="Calibri" w:hAnsi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ZK2_CODIGO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355A46">
              <w:rPr>
                <w:rFonts w:ascii="Calibri" w:hAnsi="Calibri"/>
                <w:sz w:val="18"/>
                <w:szCs w:val="20"/>
              </w:rPr>
              <w:t>Caracter</w:t>
            </w:r>
            <w:proofErr w:type="spellEnd"/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Tamanho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6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Decimal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0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Formato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@!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Título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Código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Descrição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Código da Transposição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lastRenderedPageBreak/>
              <w:t>Usado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Obrigatório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proofErr w:type="spellStart"/>
            <w:r w:rsidRPr="00355A46">
              <w:rPr>
                <w:rFonts w:ascii="Calibri" w:hAnsi="Calibri"/>
                <w:b/>
                <w:sz w:val="18"/>
                <w:szCs w:val="20"/>
              </w:rPr>
              <w:t>Browse</w:t>
            </w:r>
            <w:proofErr w:type="spellEnd"/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Contexto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Real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Propriedade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Alterar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Help de 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Código da Transposição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Ordem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02</w:t>
            </w:r>
          </w:p>
        </w:tc>
      </w:tr>
    </w:tbl>
    <w:p w:rsidR="00355A46" w:rsidRPr="00355A46" w:rsidRDefault="00355A46" w:rsidP="00AA7C24">
      <w:pPr>
        <w:rPr>
          <w:rFonts w:ascii="Calibri" w:hAnsi="Calibri"/>
          <w:b/>
          <w:sz w:val="20"/>
          <w:szCs w:val="20"/>
        </w:rPr>
      </w:pPr>
    </w:p>
    <w:p w:rsidR="00355A46" w:rsidRPr="00355A46" w:rsidRDefault="00355A46" w:rsidP="00AA7C24">
      <w:pPr>
        <w:rPr>
          <w:rFonts w:ascii="Calibri" w:hAnsi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ZK2_ORIDES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355A46">
              <w:rPr>
                <w:rFonts w:ascii="Calibri" w:hAnsi="Calibri"/>
                <w:sz w:val="18"/>
                <w:szCs w:val="20"/>
              </w:rPr>
              <w:t>Caracter</w:t>
            </w:r>
            <w:proofErr w:type="spellEnd"/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Tamanho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1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Decimal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0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Formato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@!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Título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355A46">
              <w:rPr>
                <w:rFonts w:ascii="Calibri" w:hAnsi="Calibri"/>
                <w:sz w:val="18"/>
                <w:szCs w:val="20"/>
              </w:rPr>
              <w:t>Ori</w:t>
            </w:r>
            <w:proofErr w:type="spellEnd"/>
            <w:r w:rsidRPr="00355A46">
              <w:rPr>
                <w:rFonts w:ascii="Calibri" w:hAnsi="Calibri"/>
                <w:sz w:val="18"/>
                <w:szCs w:val="20"/>
              </w:rPr>
              <w:t xml:space="preserve">. </w:t>
            </w:r>
            <w:proofErr w:type="spellStart"/>
            <w:r w:rsidRPr="00355A46">
              <w:rPr>
                <w:rFonts w:ascii="Calibri" w:hAnsi="Calibri"/>
                <w:sz w:val="18"/>
                <w:szCs w:val="20"/>
              </w:rPr>
              <w:t>Dest</w:t>
            </w:r>
            <w:proofErr w:type="spellEnd"/>
            <w:r w:rsidRPr="00355A46">
              <w:rPr>
                <w:rFonts w:ascii="Calibri" w:hAnsi="Calibri"/>
                <w:sz w:val="18"/>
                <w:szCs w:val="20"/>
              </w:rPr>
              <w:t>.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Descrição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Indica Origem ou Destino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Usado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Obrigatório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Sim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proofErr w:type="spellStart"/>
            <w:r w:rsidRPr="00355A46">
              <w:rPr>
                <w:rFonts w:ascii="Calibri" w:hAnsi="Calibri"/>
                <w:b/>
                <w:sz w:val="18"/>
                <w:szCs w:val="20"/>
              </w:rPr>
              <w:t>Browse</w:t>
            </w:r>
            <w:proofErr w:type="spellEnd"/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Opções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1=</w:t>
            </w:r>
            <w:proofErr w:type="gramStart"/>
            <w:r w:rsidRPr="00355A46">
              <w:rPr>
                <w:rFonts w:ascii="Calibri" w:hAnsi="Calibri"/>
                <w:sz w:val="18"/>
                <w:szCs w:val="20"/>
              </w:rPr>
              <w:t>Origem;  2</w:t>
            </w:r>
            <w:proofErr w:type="gramEnd"/>
            <w:r w:rsidRPr="00355A46">
              <w:rPr>
                <w:rFonts w:ascii="Calibri" w:hAnsi="Calibri"/>
                <w:sz w:val="18"/>
                <w:szCs w:val="20"/>
              </w:rPr>
              <w:t>=Destino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Val. Usuário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gramStart"/>
            <w:r w:rsidRPr="00355A46">
              <w:rPr>
                <w:rFonts w:ascii="Calibri" w:hAnsi="Calibri"/>
                <w:sz w:val="18"/>
                <w:szCs w:val="20"/>
              </w:rPr>
              <w:t>Pertence(</w:t>
            </w:r>
            <w:proofErr w:type="gramEnd"/>
            <w:r w:rsidRPr="00355A46">
              <w:rPr>
                <w:rFonts w:ascii="Calibri" w:hAnsi="Calibri"/>
                <w:sz w:val="18"/>
                <w:szCs w:val="20"/>
              </w:rPr>
              <w:t>'12')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Contexto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Real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Propriedade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Alterar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lastRenderedPageBreak/>
              <w:t>Help de 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Indica Origem ou Destino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Ordem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03</w:t>
            </w:r>
          </w:p>
        </w:tc>
      </w:tr>
    </w:tbl>
    <w:p w:rsidR="00355A46" w:rsidRPr="00355A46" w:rsidRDefault="00355A46" w:rsidP="00AA7C24">
      <w:pPr>
        <w:rPr>
          <w:rFonts w:ascii="Calibri" w:hAnsi="Calibri"/>
          <w:b/>
          <w:sz w:val="20"/>
          <w:szCs w:val="20"/>
        </w:rPr>
      </w:pPr>
    </w:p>
    <w:p w:rsidR="00355A46" w:rsidRPr="00355A46" w:rsidRDefault="00355A46" w:rsidP="00AA7C24">
      <w:pPr>
        <w:rPr>
          <w:rFonts w:ascii="Calibri" w:hAnsi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ZK2_ITEM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355A46">
              <w:rPr>
                <w:rFonts w:ascii="Calibri" w:hAnsi="Calibri"/>
                <w:sz w:val="18"/>
                <w:szCs w:val="20"/>
              </w:rPr>
              <w:t>Caracter</w:t>
            </w:r>
            <w:proofErr w:type="spellEnd"/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Tamanho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4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Decimal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0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Formato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@!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Título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Item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Descrição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Item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Usado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Sim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Obrigatório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Sim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proofErr w:type="spellStart"/>
            <w:r w:rsidRPr="00355A46">
              <w:rPr>
                <w:rFonts w:ascii="Calibri" w:hAnsi="Calibri"/>
                <w:b/>
                <w:sz w:val="18"/>
                <w:szCs w:val="20"/>
              </w:rPr>
              <w:t>Browse</w:t>
            </w:r>
            <w:proofErr w:type="spellEnd"/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Contexto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Real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Propriedade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Visualizar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Help de 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Item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Ordem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04</w:t>
            </w:r>
          </w:p>
        </w:tc>
      </w:tr>
    </w:tbl>
    <w:p w:rsidR="00355A46" w:rsidRPr="00355A46" w:rsidRDefault="00355A46" w:rsidP="00AA7C24">
      <w:pPr>
        <w:rPr>
          <w:rFonts w:ascii="Calibri" w:hAnsi="Calibri"/>
          <w:b/>
          <w:sz w:val="20"/>
          <w:szCs w:val="20"/>
        </w:rPr>
      </w:pPr>
    </w:p>
    <w:p w:rsidR="00355A46" w:rsidRPr="00355A46" w:rsidRDefault="00355A46" w:rsidP="00AA7C24">
      <w:pPr>
        <w:rPr>
          <w:rFonts w:ascii="Calibri" w:hAnsi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ZK2_CO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355A46">
              <w:rPr>
                <w:rFonts w:ascii="Calibri" w:hAnsi="Calibri"/>
                <w:sz w:val="18"/>
                <w:szCs w:val="20"/>
              </w:rPr>
              <w:t>Caracter</w:t>
            </w:r>
            <w:proofErr w:type="spellEnd"/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Tamanho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12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Decimal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0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lastRenderedPageBreak/>
              <w:t>Formato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@!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Título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C.O.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Descrição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Conta Orçamentária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Usado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Sim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Obrigatório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Sim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proofErr w:type="spellStart"/>
            <w:r w:rsidRPr="00355A46">
              <w:rPr>
                <w:rFonts w:ascii="Calibri" w:hAnsi="Calibri"/>
                <w:b/>
                <w:sz w:val="18"/>
                <w:szCs w:val="20"/>
              </w:rPr>
              <w:t>Browse</w:t>
            </w:r>
            <w:proofErr w:type="spellEnd"/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Val. Usuário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U_P99</w:t>
            </w:r>
            <w:proofErr w:type="gramStart"/>
            <w:r w:rsidRPr="00355A46">
              <w:rPr>
                <w:rFonts w:ascii="Calibri" w:hAnsi="Calibri"/>
                <w:sz w:val="18"/>
                <w:szCs w:val="20"/>
              </w:rPr>
              <w:t>VLENT(</w:t>
            </w:r>
            <w:proofErr w:type="gramEnd"/>
            <w:r w:rsidRPr="00355A46">
              <w:rPr>
                <w:rFonts w:ascii="Calibri" w:hAnsi="Calibri"/>
                <w:sz w:val="18"/>
                <w:szCs w:val="20"/>
              </w:rPr>
              <w:t>)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Contexto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Real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Propriedade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Alterar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Cons. Padrão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AK5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Help de 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Conta Orçamentária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Ordem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05</w:t>
            </w:r>
          </w:p>
        </w:tc>
      </w:tr>
    </w:tbl>
    <w:p w:rsidR="00355A46" w:rsidRPr="00355A46" w:rsidRDefault="00355A46" w:rsidP="00AA7C24">
      <w:pPr>
        <w:rPr>
          <w:rFonts w:ascii="Calibri" w:hAnsi="Calibri"/>
          <w:b/>
          <w:sz w:val="20"/>
          <w:szCs w:val="20"/>
        </w:rPr>
      </w:pPr>
    </w:p>
    <w:p w:rsidR="00355A46" w:rsidRPr="00355A46" w:rsidRDefault="00355A46" w:rsidP="00AA7C24">
      <w:pPr>
        <w:rPr>
          <w:rFonts w:ascii="Calibri" w:hAnsi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ZK2_CLASSE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355A46">
              <w:rPr>
                <w:rFonts w:ascii="Calibri" w:hAnsi="Calibri"/>
                <w:sz w:val="18"/>
                <w:szCs w:val="20"/>
              </w:rPr>
              <w:t>Caracter</w:t>
            </w:r>
            <w:proofErr w:type="spellEnd"/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Tamanho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6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Decimal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0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Formato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@!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Título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Classe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Descrição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Classe Orçamentária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Usado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Sim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Obrigatório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proofErr w:type="spellStart"/>
            <w:r w:rsidRPr="00355A46">
              <w:rPr>
                <w:rFonts w:ascii="Calibri" w:hAnsi="Calibri"/>
                <w:b/>
                <w:sz w:val="18"/>
                <w:szCs w:val="20"/>
              </w:rPr>
              <w:lastRenderedPageBreak/>
              <w:t>Browse</w:t>
            </w:r>
            <w:proofErr w:type="spellEnd"/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Val. Usuário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proofErr w:type="gramStart"/>
            <w:r w:rsidRPr="00355A46">
              <w:rPr>
                <w:rFonts w:ascii="Calibri" w:hAnsi="Calibri"/>
                <w:sz w:val="18"/>
                <w:szCs w:val="20"/>
              </w:rPr>
              <w:t>ExistCpo</w:t>
            </w:r>
            <w:proofErr w:type="spellEnd"/>
            <w:r w:rsidRPr="00355A46">
              <w:rPr>
                <w:rFonts w:ascii="Calibri" w:hAnsi="Calibri"/>
                <w:sz w:val="18"/>
                <w:szCs w:val="20"/>
              </w:rPr>
              <w:t>(</w:t>
            </w:r>
            <w:proofErr w:type="gramEnd"/>
            <w:r w:rsidRPr="00355A46">
              <w:rPr>
                <w:rFonts w:ascii="Calibri" w:hAnsi="Calibri"/>
                <w:sz w:val="18"/>
                <w:szCs w:val="20"/>
              </w:rPr>
              <w:t>"AK6")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Contexto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Real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Propriedade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Alterar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Cons. Padrão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AK6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Help de 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Classe Orçamentária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Ordem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06</w:t>
            </w:r>
          </w:p>
        </w:tc>
      </w:tr>
    </w:tbl>
    <w:p w:rsidR="00355A46" w:rsidRPr="00355A46" w:rsidRDefault="00355A46" w:rsidP="00AA7C24">
      <w:pPr>
        <w:rPr>
          <w:rFonts w:ascii="Calibri" w:hAnsi="Calibri"/>
          <w:b/>
          <w:sz w:val="20"/>
          <w:szCs w:val="20"/>
        </w:rPr>
      </w:pPr>
    </w:p>
    <w:p w:rsidR="00355A46" w:rsidRPr="00355A46" w:rsidRDefault="00355A46" w:rsidP="00AA7C24">
      <w:pPr>
        <w:rPr>
          <w:rFonts w:ascii="Calibri" w:hAnsi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ZK2_OPER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355A46">
              <w:rPr>
                <w:rFonts w:ascii="Calibri" w:hAnsi="Calibri"/>
                <w:sz w:val="18"/>
                <w:szCs w:val="20"/>
              </w:rPr>
              <w:t>Caracter</w:t>
            </w:r>
            <w:proofErr w:type="spellEnd"/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Tamanho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10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Decimal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0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Formato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@!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Título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Operação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Descrição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Operação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Usado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Sim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Obrigatório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proofErr w:type="spellStart"/>
            <w:r w:rsidRPr="00355A46">
              <w:rPr>
                <w:rFonts w:ascii="Calibri" w:hAnsi="Calibri"/>
                <w:b/>
                <w:sz w:val="18"/>
                <w:szCs w:val="20"/>
              </w:rPr>
              <w:t>Browse</w:t>
            </w:r>
            <w:proofErr w:type="spellEnd"/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Val. Usuário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proofErr w:type="gramStart"/>
            <w:r w:rsidRPr="00355A46">
              <w:rPr>
                <w:rFonts w:ascii="Calibri" w:hAnsi="Calibri"/>
                <w:sz w:val="18"/>
                <w:szCs w:val="20"/>
              </w:rPr>
              <w:t>ExistCpo</w:t>
            </w:r>
            <w:proofErr w:type="spellEnd"/>
            <w:r w:rsidRPr="00355A46">
              <w:rPr>
                <w:rFonts w:ascii="Calibri" w:hAnsi="Calibri"/>
                <w:sz w:val="18"/>
                <w:szCs w:val="20"/>
              </w:rPr>
              <w:t>(</w:t>
            </w:r>
            <w:proofErr w:type="gramEnd"/>
            <w:r w:rsidRPr="00355A46">
              <w:rPr>
                <w:rFonts w:ascii="Calibri" w:hAnsi="Calibri"/>
                <w:sz w:val="18"/>
                <w:szCs w:val="20"/>
              </w:rPr>
              <w:t>"AKF")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Contexto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Real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Propriedade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Alterar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Cons. Padrão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AKF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lastRenderedPageBreak/>
              <w:t>Help de 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Operação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Ordem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07</w:t>
            </w:r>
          </w:p>
        </w:tc>
      </w:tr>
    </w:tbl>
    <w:p w:rsidR="00355A46" w:rsidRPr="00355A46" w:rsidRDefault="00355A46" w:rsidP="00AA7C24">
      <w:pPr>
        <w:rPr>
          <w:rFonts w:ascii="Calibri" w:hAnsi="Calibri"/>
          <w:b/>
          <w:sz w:val="20"/>
          <w:szCs w:val="20"/>
        </w:rPr>
      </w:pPr>
    </w:p>
    <w:p w:rsidR="00355A46" w:rsidRPr="00355A46" w:rsidRDefault="00355A46" w:rsidP="00AA7C24">
      <w:pPr>
        <w:rPr>
          <w:rFonts w:ascii="Calibri" w:hAnsi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ZK2_CC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355A46">
              <w:rPr>
                <w:rFonts w:ascii="Calibri" w:hAnsi="Calibri"/>
                <w:sz w:val="18"/>
                <w:szCs w:val="20"/>
              </w:rPr>
              <w:t>Caracter</w:t>
            </w:r>
            <w:proofErr w:type="spellEnd"/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Tamanho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9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Decimal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0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Formato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@!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Título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Centro Custo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Descrição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Centro de Custo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Usado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Sim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Obrigatório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proofErr w:type="spellStart"/>
            <w:r w:rsidRPr="00355A46">
              <w:rPr>
                <w:rFonts w:ascii="Calibri" w:hAnsi="Calibri"/>
                <w:b/>
                <w:sz w:val="18"/>
                <w:szCs w:val="20"/>
              </w:rPr>
              <w:t>Browse</w:t>
            </w:r>
            <w:proofErr w:type="spellEnd"/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Val. Usuário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U_P99</w:t>
            </w:r>
            <w:proofErr w:type="gramStart"/>
            <w:r w:rsidRPr="00355A46">
              <w:rPr>
                <w:rFonts w:ascii="Calibri" w:hAnsi="Calibri"/>
                <w:sz w:val="18"/>
                <w:szCs w:val="20"/>
              </w:rPr>
              <w:t>VLENT(</w:t>
            </w:r>
            <w:proofErr w:type="gramEnd"/>
            <w:r w:rsidRPr="00355A46">
              <w:rPr>
                <w:rFonts w:ascii="Calibri" w:hAnsi="Calibri"/>
                <w:sz w:val="18"/>
                <w:szCs w:val="20"/>
              </w:rPr>
              <w:t>)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Contexto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Real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Propriedade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Alterar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Cons. Padrão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CTT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Help de 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Centro de Custo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Ordem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08</w:t>
            </w:r>
          </w:p>
        </w:tc>
      </w:tr>
    </w:tbl>
    <w:p w:rsidR="00355A46" w:rsidRPr="00355A46" w:rsidRDefault="00355A46" w:rsidP="00AA7C24">
      <w:pPr>
        <w:rPr>
          <w:rFonts w:ascii="Calibri" w:hAnsi="Calibri"/>
          <w:b/>
          <w:sz w:val="20"/>
          <w:szCs w:val="20"/>
        </w:rPr>
      </w:pPr>
    </w:p>
    <w:p w:rsidR="00355A46" w:rsidRPr="00355A46" w:rsidRDefault="00355A46" w:rsidP="00AA7C24">
      <w:pPr>
        <w:rPr>
          <w:rFonts w:ascii="Calibri" w:hAnsi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ZK2_ITCTB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355A46">
              <w:rPr>
                <w:rFonts w:ascii="Calibri" w:hAnsi="Calibri"/>
                <w:sz w:val="18"/>
                <w:szCs w:val="20"/>
              </w:rPr>
              <w:t>Caracter</w:t>
            </w:r>
            <w:proofErr w:type="spellEnd"/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lastRenderedPageBreak/>
              <w:t>Tamanho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9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Decimal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0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Formato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@!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Título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355A46">
              <w:rPr>
                <w:rFonts w:ascii="Calibri" w:hAnsi="Calibri"/>
                <w:sz w:val="18"/>
                <w:szCs w:val="20"/>
              </w:rPr>
              <w:t>It.Contabil</w:t>
            </w:r>
            <w:proofErr w:type="spellEnd"/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Descrição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Item Contábil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Usado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Sim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Obrigatório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proofErr w:type="spellStart"/>
            <w:r w:rsidRPr="00355A46">
              <w:rPr>
                <w:rFonts w:ascii="Calibri" w:hAnsi="Calibri"/>
                <w:b/>
                <w:sz w:val="18"/>
                <w:szCs w:val="20"/>
              </w:rPr>
              <w:t>Browse</w:t>
            </w:r>
            <w:proofErr w:type="spellEnd"/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Val. Usuário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U_P99</w:t>
            </w:r>
            <w:proofErr w:type="gramStart"/>
            <w:r w:rsidRPr="00355A46">
              <w:rPr>
                <w:rFonts w:ascii="Calibri" w:hAnsi="Calibri"/>
                <w:sz w:val="18"/>
                <w:szCs w:val="20"/>
              </w:rPr>
              <w:t>VLENT(</w:t>
            </w:r>
            <w:proofErr w:type="gramEnd"/>
            <w:r w:rsidRPr="00355A46">
              <w:rPr>
                <w:rFonts w:ascii="Calibri" w:hAnsi="Calibri"/>
                <w:sz w:val="18"/>
                <w:szCs w:val="20"/>
              </w:rPr>
              <w:t>)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Contexto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Real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Propriedade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Alterar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Cons. Padrão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CTD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Help de 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Item Contábil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Ordem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09</w:t>
            </w:r>
          </w:p>
        </w:tc>
      </w:tr>
    </w:tbl>
    <w:p w:rsidR="00355A46" w:rsidRPr="00355A46" w:rsidRDefault="00355A46" w:rsidP="00AA7C24">
      <w:pPr>
        <w:rPr>
          <w:rFonts w:ascii="Calibri" w:hAnsi="Calibri"/>
          <w:b/>
          <w:sz w:val="20"/>
          <w:szCs w:val="20"/>
        </w:rPr>
      </w:pPr>
    </w:p>
    <w:p w:rsidR="00355A46" w:rsidRPr="00355A46" w:rsidRDefault="00355A46" w:rsidP="00AA7C24">
      <w:pPr>
        <w:rPr>
          <w:rFonts w:ascii="Calibri" w:hAnsi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ZK2_CLVLR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355A46">
              <w:rPr>
                <w:rFonts w:ascii="Calibri" w:hAnsi="Calibri"/>
                <w:sz w:val="18"/>
                <w:szCs w:val="20"/>
              </w:rPr>
              <w:t>Caracter</w:t>
            </w:r>
            <w:proofErr w:type="spellEnd"/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Tamanho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9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Decimal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0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Formato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@!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Título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Classe Valor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Descrição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Classe de Valor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lastRenderedPageBreak/>
              <w:t>Usado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Sim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Obrigatório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proofErr w:type="spellStart"/>
            <w:r w:rsidRPr="00355A46">
              <w:rPr>
                <w:rFonts w:ascii="Calibri" w:hAnsi="Calibri"/>
                <w:b/>
                <w:sz w:val="18"/>
                <w:szCs w:val="20"/>
              </w:rPr>
              <w:t>Browse</w:t>
            </w:r>
            <w:proofErr w:type="spellEnd"/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Val. Usuário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U_P99</w:t>
            </w:r>
            <w:proofErr w:type="gramStart"/>
            <w:r w:rsidRPr="00355A46">
              <w:rPr>
                <w:rFonts w:ascii="Calibri" w:hAnsi="Calibri"/>
                <w:sz w:val="18"/>
                <w:szCs w:val="20"/>
              </w:rPr>
              <w:t>VLENT(</w:t>
            </w:r>
            <w:proofErr w:type="gramEnd"/>
            <w:r w:rsidRPr="00355A46">
              <w:rPr>
                <w:rFonts w:ascii="Calibri" w:hAnsi="Calibri"/>
                <w:sz w:val="18"/>
                <w:szCs w:val="20"/>
              </w:rPr>
              <w:t>)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Contexto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Real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Propriedade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Alterar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Cons. Padrão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CTH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Help de 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Classe de Valor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Ordem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10</w:t>
            </w:r>
          </w:p>
        </w:tc>
      </w:tr>
    </w:tbl>
    <w:p w:rsidR="00355A46" w:rsidRPr="00355A46" w:rsidRDefault="00355A46" w:rsidP="00AA7C24">
      <w:pPr>
        <w:rPr>
          <w:rFonts w:ascii="Calibri" w:hAnsi="Calibri"/>
          <w:b/>
          <w:sz w:val="20"/>
          <w:szCs w:val="20"/>
        </w:rPr>
      </w:pPr>
    </w:p>
    <w:p w:rsidR="00355A46" w:rsidRPr="00355A46" w:rsidRDefault="00355A46" w:rsidP="00AA7C24">
      <w:pPr>
        <w:rPr>
          <w:rFonts w:ascii="Calibri" w:hAnsi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ZK2_UNIORC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355A46">
              <w:rPr>
                <w:rFonts w:ascii="Calibri" w:hAnsi="Calibri"/>
                <w:sz w:val="18"/>
                <w:szCs w:val="20"/>
              </w:rPr>
              <w:t>Caracter</w:t>
            </w:r>
            <w:proofErr w:type="spellEnd"/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Tamanho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12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Decimal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0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Formato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@!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Título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355A46">
              <w:rPr>
                <w:rFonts w:ascii="Calibri" w:hAnsi="Calibri"/>
                <w:sz w:val="18"/>
                <w:szCs w:val="20"/>
              </w:rPr>
              <w:t>Und</w:t>
            </w:r>
            <w:proofErr w:type="spellEnd"/>
            <w:r w:rsidRPr="00355A46">
              <w:rPr>
                <w:rFonts w:ascii="Calibri" w:hAnsi="Calibri"/>
                <w:sz w:val="18"/>
                <w:szCs w:val="20"/>
              </w:rPr>
              <w:t xml:space="preserve">. </w:t>
            </w:r>
            <w:proofErr w:type="spellStart"/>
            <w:r w:rsidRPr="00355A46">
              <w:rPr>
                <w:rFonts w:ascii="Calibri" w:hAnsi="Calibri"/>
                <w:sz w:val="18"/>
                <w:szCs w:val="20"/>
              </w:rPr>
              <w:t>Orc</w:t>
            </w:r>
            <w:proofErr w:type="spellEnd"/>
            <w:r w:rsidRPr="00355A46">
              <w:rPr>
                <w:rFonts w:ascii="Calibri" w:hAnsi="Calibri"/>
                <w:sz w:val="18"/>
                <w:szCs w:val="20"/>
              </w:rPr>
              <w:t>.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Descrição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Unidade Orçamentária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Usado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Sim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Obrigatório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proofErr w:type="spellStart"/>
            <w:r w:rsidRPr="00355A46">
              <w:rPr>
                <w:rFonts w:ascii="Calibri" w:hAnsi="Calibri"/>
                <w:b/>
                <w:sz w:val="18"/>
                <w:szCs w:val="20"/>
              </w:rPr>
              <w:t>Browse</w:t>
            </w:r>
            <w:proofErr w:type="spellEnd"/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Val. Usuário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proofErr w:type="gramStart"/>
            <w:r w:rsidRPr="00355A46">
              <w:rPr>
                <w:rFonts w:ascii="Calibri" w:hAnsi="Calibri"/>
                <w:sz w:val="18"/>
                <w:szCs w:val="20"/>
              </w:rPr>
              <w:t>ExistCpo</w:t>
            </w:r>
            <w:proofErr w:type="spellEnd"/>
            <w:r w:rsidRPr="00355A46">
              <w:rPr>
                <w:rFonts w:ascii="Calibri" w:hAnsi="Calibri"/>
                <w:sz w:val="18"/>
                <w:szCs w:val="20"/>
              </w:rPr>
              <w:t>(</w:t>
            </w:r>
            <w:proofErr w:type="gramEnd"/>
            <w:r w:rsidRPr="00355A46">
              <w:rPr>
                <w:rFonts w:ascii="Calibri" w:hAnsi="Calibri"/>
                <w:sz w:val="18"/>
                <w:szCs w:val="20"/>
              </w:rPr>
              <w:t>'AMF')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Contexto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Real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lastRenderedPageBreak/>
              <w:t>Propriedade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Alterar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Cons. Padrão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AMF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Help de 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Unidade Orçamentária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Ordem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11</w:t>
            </w:r>
          </w:p>
        </w:tc>
      </w:tr>
    </w:tbl>
    <w:p w:rsidR="00355A46" w:rsidRPr="00355A46" w:rsidRDefault="00355A46" w:rsidP="00AA7C24">
      <w:pPr>
        <w:rPr>
          <w:rFonts w:ascii="Calibri" w:hAnsi="Calibri"/>
          <w:b/>
          <w:sz w:val="20"/>
          <w:szCs w:val="20"/>
        </w:rPr>
      </w:pPr>
    </w:p>
    <w:p w:rsidR="00355A46" w:rsidRPr="00355A46" w:rsidRDefault="00355A46" w:rsidP="00AA7C24">
      <w:pPr>
        <w:rPr>
          <w:rFonts w:ascii="Calibri" w:hAnsi="Calibri"/>
          <w:b/>
          <w:sz w:val="20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ZK2_VALOR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Tipo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Numérico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Tamanho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16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Decimal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2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Formato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@E 9,999,999,</w:t>
            </w:r>
            <w:proofErr w:type="gramStart"/>
            <w:r w:rsidRPr="00355A46">
              <w:rPr>
                <w:rFonts w:ascii="Calibri" w:hAnsi="Calibri"/>
                <w:sz w:val="18"/>
                <w:szCs w:val="20"/>
              </w:rPr>
              <w:t>999,999.99</w:t>
            </w:r>
            <w:proofErr w:type="gramEnd"/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Título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Valor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Descrição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Valor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Usado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Sim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Obrigatório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Sim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proofErr w:type="spellStart"/>
            <w:r w:rsidRPr="00355A46">
              <w:rPr>
                <w:rFonts w:ascii="Calibri" w:hAnsi="Calibri"/>
                <w:b/>
                <w:sz w:val="18"/>
                <w:szCs w:val="20"/>
              </w:rPr>
              <w:t>Browse</w:t>
            </w:r>
            <w:proofErr w:type="spellEnd"/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Não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Val. Usuário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gramStart"/>
            <w:r w:rsidRPr="00355A46">
              <w:rPr>
                <w:rFonts w:ascii="Calibri" w:hAnsi="Calibri"/>
                <w:sz w:val="18"/>
                <w:szCs w:val="20"/>
              </w:rPr>
              <w:t>Positivo(</w:t>
            </w:r>
            <w:proofErr w:type="gramEnd"/>
            <w:r w:rsidRPr="00355A46">
              <w:rPr>
                <w:rFonts w:ascii="Calibri" w:hAnsi="Calibri"/>
                <w:sz w:val="18"/>
                <w:szCs w:val="20"/>
              </w:rPr>
              <w:t>)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Contexto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Real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Propriedade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Alterar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Help de Campo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Valor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Ordem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12</w:t>
            </w:r>
          </w:p>
        </w:tc>
      </w:tr>
    </w:tbl>
    <w:p w:rsidR="00355A46" w:rsidRPr="00355A46" w:rsidRDefault="00355A46" w:rsidP="00AA7C24">
      <w:pPr>
        <w:rPr>
          <w:rFonts w:ascii="Calibri" w:hAnsi="Calibri"/>
          <w:b/>
          <w:sz w:val="20"/>
          <w:szCs w:val="20"/>
        </w:rPr>
      </w:pPr>
    </w:p>
    <w:p w:rsidR="00355A46" w:rsidRPr="00355A46" w:rsidRDefault="00355A46" w:rsidP="00AA7C24">
      <w:pPr>
        <w:rPr>
          <w:rFonts w:ascii="Calibri" w:hAnsi="Calibri"/>
          <w:b/>
          <w:sz w:val="20"/>
          <w:szCs w:val="20"/>
        </w:rPr>
      </w:pPr>
    </w:p>
    <w:p w:rsidR="00355A46" w:rsidRPr="00355A46" w:rsidRDefault="00355A46" w:rsidP="00AA7C24">
      <w:pPr>
        <w:rPr>
          <w:rFonts w:ascii="Calibri" w:hAnsi="Calibri"/>
          <w:b/>
          <w:sz w:val="22"/>
          <w:szCs w:val="20"/>
        </w:rPr>
      </w:pPr>
    </w:p>
    <w:p w:rsidR="00355A46" w:rsidRPr="00355A46" w:rsidRDefault="00355A46" w:rsidP="00AA7C24">
      <w:pPr>
        <w:rPr>
          <w:rFonts w:ascii="Calibri" w:hAnsi="Calibri"/>
          <w:b/>
          <w:sz w:val="22"/>
          <w:szCs w:val="20"/>
        </w:rPr>
      </w:pPr>
      <w:r w:rsidRPr="00355A46">
        <w:rPr>
          <w:rFonts w:ascii="Calibri" w:hAnsi="Calibri"/>
          <w:b/>
          <w:sz w:val="22"/>
          <w:szCs w:val="20"/>
        </w:rPr>
        <w:lastRenderedPageBreak/>
        <w:t>Índices</w:t>
      </w:r>
    </w:p>
    <w:p w:rsidR="00355A46" w:rsidRPr="00355A46" w:rsidRDefault="00355A46" w:rsidP="00AA7C24">
      <w:pPr>
        <w:rPr>
          <w:rFonts w:ascii="Calibri" w:hAnsi="Calibri"/>
          <w:b/>
          <w:sz w:val="22"/>
          <w:szCs w:val="20"/>
        </w:rPr>
      </w:pPr>
    </w:p>
    <w:tbl>
      <w:tblPr>
        <w:tblStyle w:val="Tabelacomgrade"/>
        <w:tblW w:w="10064" w:type="dxa"/>
        <w:tblCellSpacing w:w="7" w:type="dxa"/>
        <w:tblInd w:w="695" w:type="dxa"/>
        <w:tblBorders>
          <w:top w:val="none" w:sz="0" w:space="0" w:color="auto"/>
          <w:left w:val="none" w:sz="0" w:space="0" w:color="auto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2268"/>
        <w:gridCol w:w="7796"/>
      </w:tblGrid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Índice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ZK2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Ordem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1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Chave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ZK2_FILIAL + ZK2_CODIGO + ZK2_ORIDES + ZK2_ITEM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Descrição</w:t>
            </w:r>
          </w:p>
        </w:tc>
        <w:tc>
          <w:tcPr>
            <w:tcW w:w="7775" w:type="dxa"/>
            <w:tcBorders>
              <w:top w:val="nil"/>
              <w:bottom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proofErr w:type="spellStart"/>
            <w:r w:rsidRPr="00355A46">
              <w:rPr>
                <w:rFonts w:ascii="Calibri" w:hAnsi="Calibri"/>
                <w:sz w:val="18"/>
                <w:szCs w:val="20"/>
              </w:rPr>
              <w:t>Código+Ori</w:t>
            </w:r>
            <w:proofErr w:type="spellEnd"/>
            <w:r w:rsidRPr="00355A46">
              <w:rPr>
                <w:rFonts w:ascii="Calibri" w:hAnsi="Calibri"/>
                <w:sz w:val="18"/>
                <w:szCs w:val="20"/>
              </w:rPr>
              <w:t xml:space="preserve">. </w:t>
            </w:r>
            <w:proofErr w:type="spellStart"/>
            <w:proofErr w:type="gramStart"/>
            <w:r w:rsidRPr="00355A46">
              <w:rPr>
                <w:rFonts w:ascii="Calibri" w:hAnsi="Calibri"/>
                <w:sz w:val="18"/>
                <w:szCs w:val="20"/>
              </w:rPr>
              <w:t>Dest</w:t>
            </w:r>
            <w:proofErr w:type="spellEnd"/>
            <w:r w:rsidRPr="00355A46">
              <w:rPr>
                <w:rFonts w:ascii="Calibri" w:hAnsi="Calibri"/>
                <w:sz w:val="18"/>
                <w:szCs w:val="20"/>
              </w:rPr>
              <w:t>.+</w:t>
            </w:r>
            <w:proofErr w:type="gramEnd"/>
            <w:r w:rsidRPr="00355A46">
              <w:rPr>
                <w:rFonts w:ascii="Calibri" w:hAnsi="Calibri"/>
                <w:sz w:val="18"/>
                <w:szCs w:val="20"/>
              </w:rPr>
              <w:t>Item</w:t>
            </w:r>
          </w:p>
        </w:tc>
      </w:tr>
      <w:tr w:rsidR="00355A46" w:rsidRPr="00355A46" w:rsidTr="00355A46">
        <w:trPr>
          <w:cantSplit/>
          <w:trHeight w:val="283"/>
          <w:tblCellSpacing w:w="7" w:type="dxa"/>
        </w:trPr>
        <w:tc>
          <w:tcPr>
            <w:tcW w:w="2247" w:type="dxa"/>
            <w:shd w:val="clear" w:color="auto" w:fill="C6D9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b/>
                <w:sz w:val="18"/>
                <w:szCs w:val="20"/>
              </w:rPr>
            </w:pPr>
            <w:r w:rsidRPr="00355A46">
              <w:rPr>
                <w:rFonts w:ascii="Calibri" w:hAnsi="Calibri"/>
                <w:b/>
                <w:sz w:val="18"/>
                <w:szCs w:val="20"/>
              </w:rPr>
              <w:t>Mostra Pesq.</w:t>
            </w:r>
          </w:p>
        </w:tc>
        <w:tc>
          <w:tcPr>
            <w:tcW w:w="7775" w:type="dxa"/>
            <w:tcBorders>
              <w:top w:val="nil"/>
            </w:tcBorders>
            <w:shd w:val="clear" w:color="auto" w:fill="DBE5F1"/>
            <w:vAlign w:val="center"/>
          </w:tcPr>
          <w:p w:rsidR="00355A46" w:rsidRPr="00355A46" w:rsidRDefault="00355A46" w:rsidP="00355A46">
            <w:pPr>
              <w:spacing w:before="60" w:after="60"/>
              <w:rPr>
                <w:rFonts w:ascii="Calibri" w:hAnsi="Calibri"/>
                <w:sz w:val="18"/>
                <w:szCs w:val="20"/>
              </w:rPr>
            </w:pPr>
            <w:r w:rsidRPr="00355A46">
              <w:rPr>
                <w:rFonts w:ascii="Calibri" w:hAnsi="Calibri"/>
                <w:sz w:val="18"/>
                <w:szCs w:val="20"/>
              </w:rPr>
              <w:t>Sim</w:t>
            </w:r>
          </w:p>
        </w:tc>
      </w:tr>
    </w:tbl>
    <w:p w:rsidR="00355A46" w:rsidRPr="00355A46" w:rsidRDefault="00355A46" w:rsidP="00AA7C24">
      <w:pPr>
        <w:rPr>
          <w:rFonts w:ascii="Calibri" w:hAnsi="Calibri"/>
          <w:b/>
          <w:sz w:val="22"/>
          <w:szCs w:val="20"/>
        </w:rPr>
      </w:pPr>
    </w:p>
    <w:p w:rsidR="00355A46" w:rsidRPr="00355A46" w:rsidRDefault="00355A46" w:rsidP="00AA7C24">
      <w:pPr>
        <w:rPr>
          <w:rFonts w:ascii="Calibri" w:hAnsi="Calibri"/>
          <w:b/>
          <w:sz w:val="20"/>
          <w:szCs w:val="20"/>
        </w:rPr>
      </w:pPr>
    </w:p>
    <w:p w:rsidR="00355A46" w:rsidRPr="00355A46" w:rsidRDefault="00355A46" w:rsidP="00AA7C24">
      <w:pPr>
        <w:rPr>
          <w:rFonts w:ascii="Calibri" w:hAnsi="Calibri"/>
          <w:b/>
          <w:sz w:val="20"/>
          <w:szCs w:val="20"/>
        </w:rPr>
      </w:pPr>
      <w:r w:rsidRPr="00355A46">
        <w:rPr>
          <w:rFonts w:ascii="Calibri" w:hAnsi="Calibri"/>
          <w:b/>
          <w:sz w:val="20"/>
          <w:szCs w:val="20"/>
        </w:rPr>
        <w:br w:type="page"/>
      </w:r>
    </w:p>
    <w:sectPr w:rsidR="00355A46" w:rsidRPr="00355A46" w:rsidSect="00DA3F03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coluna1" w:val="Mostra Pesq."/>
    <w:docVar w:name="ccoluna2" w:val="Sim"/>
    <w:docVar w:name="ccoluna3" w:val="Exclusivo"/>
    <w:docVar w:name="ccoluna4" w:val=" "/>
    <w:docVar w:name="ctabdesc" w:val="MODELOS"/>
    <w:docVar w:name="ctabmodo" w:val="Uso: [ ]Exclusivo [X]Compart."/>
    <w:docVar w:name="ctabnome" w:val="PA1"/>
    <w:docVar w:name="ctexto" w:val="Índices"/>
    <w:docVar w:name="cvldatri" w:val="1"/>
    <w:docVar w:name="cvldcont" w:val="IIf(INCLUI,&quot;&quot;,RetField(&quot;PA0&quot;,1,xFilial(&quot;PA0&quot;)+PA1-&gt;PA1_CODMAR,&quot;PA0_DESC&quot;))"/>
    <w:docVar w:name="cvldcpo" w:val="PA1_DSCMAR"/>
    <w:docVar w:name="cx3comb" w:val=" "/>
    <w:docVar w:name="cx3desc" w:val="Descricao da Marca"/>
    <w:docVar w:name="cx3f3" w:val=" "/>
    <w:docVar w:name="cx3gati" w:val=" "/>
    <w:docVar w:name="cx3inip" w:val="X"/>
    <w:docVar w:name="cx3nome" w:val="PA1_DSCMAR"/>
    <w:docVar w:name="cx3pict" w:val="@!"/>
    <w:docVar w:name="cx3tamd" w:val="0"/>
    <w:docVar w:name="cx3tami" w:val="20"/>
    <w:docVar w:name="cx3tipo" w:val="C"/>
    <w:docVar w:name="cx3tit" w:val="Descr Marca"/>
    <w:docVar w:name="cx3vali" w:val=" "/>
    <w:docVar w:name="cx3when" w:val=" "/>
  </w:docVars>
  <w:rsids>
    <w:rsidRoot w:val="00355A46"/>
    <w:rsid w:val="000229AF"/>
    <w:rsid w:val="00040A16"/>
    <w:rsid w:val="000645EF"/>
    <w:rsid w:val="00083F08"/>
    <w:rsid w:val="00091861"/>
    <w:rsid w:val="0009351B"/>
    <w:rsid w:val="000A3F07"/>
    <w:rsid w:val="000B02DE"/>
    <w:rsid w:val="000C25F6"/>
    <w:rsid w:val="000D1805"/>
    <w:rsid w:val="000E73EB"/>
    <w:rsid w:val="00101380"/>
    <w:rsid w:val="00107E45"/>
    <w:rsid w:val="001106DB"/>
    <w:rsid w:val="00112CD5"/>
    <w:rsid w:val="00123C3B"/>
    <w:rsid w:val="00136EE3"/>
    <w:rsid w:val="0014405B"/>
    <w:rsid w:val="00151739"/>
    <w:rsid w:val="00175F21"/>
    <w:rsid w:val="00176480"/>
    <w:rsid w:val="001A2CD6"/>
    <w:rsid w:val="001C3852"/>
    <w:rsid w:val="001D394A"/>
    <w:rsid w:val="001F147A"/>
    <w:rsid w:val="001F3D47"/>
    <w:rsid w:val="00202F2F"/>
    <w:rsid w:val="00213788"/>
    <w:rsid w:val="00222BD3"/>
    <w:rsid w:val="00234130"/>
    <w:rsid w:val="002347B5"/>
    <w:rsid w:val="0027381F"/>
    <w:rsid w:val="00284380"/>
    <w:rsid w:val="002D3F7D"/>
    <w:rsid w:val="002D6E23"/>
    <w:rsid w:val="002F1271"/>
    <w:rsid w:val="00301DF3"/>
    <w:rsid w:val="00301E99"/>
    <w:rsid w:val="003237B0"/>
    <w:rsid w:val="0034644B"/>
    <w:rsid w:val="00355A46"/>
    <w:rsid w:val="00375FAA"/>
    <w:rsid w:val="003B710E"/>
    <w:rsid w:val="003E22CD"/>
    <w:rsid w:val="003E4B77"/>
    <w:rsid w:val="004011BB"/>
    <w:rsid w:val="00406A3F"/>
    <w:rsid w:val="0049435B"/>
    <w:rsid w:val="004A351B"/>
    <w:rsid w:val="004E43A6"/>
    <w:rsid w:val="004F1717"/>
    <w:rsid w:val="004F287F"/>
    <w:rsid w:val="00506A3F"/>
    <w:rsid w:val="0053090E"/>
    <w:rsid w:val="005370D1"/>
    <w:rsid w:val="0055177F"/>
    <w:rsid w:val="0058482C"/>
    <w:rsid w:val="005B381B"/>
    <w:rsid w:val="005E499C"/>
    <w:rsid w:val="005F5C62"/>
    <w:rsid w:val="006443EF"/>
    <w:rsid w:val="00685770"/>
    <w:rsid w:val="006A2623"/>
    <w:rsid w:val="006E5DC6"/>
    <w:rsid w:val="006F5479"/>
    <w:rsid w:val="00704C9B"/>
    <w:rsid w:val="00705D69"/>
    <w:rsid w:val="00714061"/>
    <w:rsid w:val="007176E4"/>
    <w:rsid w:val="00726BBD"/>
    <w:rsid w:val="00735204"/>
    <w:rsid w:val="007519D4"/>
    <w:rsid w:val="00751FA2"/>
    <w:rsid w:val="00790432"/>
    <w:rsid w:val="007A1BA2"/>
    <w:rsid w:val="007D6A7B"/>
    <w:rsid w:val="00802124"/>
    <w:rsid w:val="00817F2C"/>
    <w:rsid w:val="00823912"/>
    <w:rsid w:val="00855171"/>
    <w:rsid w:val="00866201"/>
    <w:rsid w:val="008706C8"/>
    <w:rsid w:val="0089560A"/>
    <w:rsid w:val="00896428"/>
    <w:rsid w:val="008D1AE4"/>
    <w:rsid w:val="008E6E31"/>
    <w:rsid w:val="00910BA5"/>
    <w:rsid w:val="00912C9E"/>
    <w:rsid w:val="00922042"/>
    <w:rsid w:val="00934A42"/>
    <w:rsid w:val="00946F52"/>
    <w:rsid w:val="00956914"/>
    <w:rsid w:val="00982F18"/>
    <w:rsid w:val="009862D4"/>
    <w:rsid w:val="009921A2"/>
    <w:rsid w:val="00997954"/>
    <w:rsid w:val="009A2C3A"/>
    <w:rsid w:val="009A6215"/>
    <w:rsid w:val="009B3A69"/>
    <w:rsid w:val="009B5842"/>
    <w:rsid w:val="009C2FEE"/>
    <w:rsid w:val="009C509E"/>
    <w:rsid w:val="009D3F73"/>
    <w:rsid w:val="009E4279"/>
    <w:rsid w:val="009F1EA5"/>
    <w:rsid w:val="00A07DD7"/>
    <w:rsid w:val="00A17612"/>
    <w:rsid w:val="00A2369A"/>
    <w:rsid w:val="00A619DC"/>
    <w:rsid w:val="00A62239"/>
    <w:rsid w:val="00A834A0"/>
    <w:rsid w:val="00AA1E29"/>
    <w:rsid w:val="00AA7C24"/>
    <w:rsid w:val="00AD1938"/>
    <w:rsid w:val="00AE3170"/>
    <w:rsid w:val="00AF504F"/>
    <w:rsid w:val="00B03207"/>
    <w:rsid w:val="00B05558"/>
    <w:rsid w:val="00B07C82"/>
    <w:rsid w:val="00B34A5E"/>
    <w:rsid w:val="00B37CE9"/>
    <w:rsid w:val="00B46CD8"/>
    <w:rsid w:val="00B54531"/>
    <w:rsid w:val="00B61040"/>
    <w:rsid w:val="00B72003"/>
    <w:rsid w:val="00B83944"/>
    <w:rsid w:val="00B879AC"/>
    <w:rsid w:val="00BB291D"/>
    <w:rsid w:val="00BC789A"/>
    <w:rsid w:val="00BD74F5"/>
    <w:rsid w:val="00C10419"/>
    <w:rsid w:val="00C808A1"/>
    <w:rsid w:val="00C850ED"/>
    <w:rsid w:val="00CA4F2D"/>
    <w:rsid w:val="00CF60B5"/>
    <w:rsid w:val="00D11A1F"/>
    <w:rsid w:val="00D261DE"/>
    <w:rsid w:val="00D33DB7"/>
    <w:rsid w:val="00D4137C"/>
    <w:rsid w:val="00D4410F"/>
    <w:rsid w:val="00D50DF4"/>
    <w:rsid w:val="00D55C79"/>
    <w:rsid w:val="00D7553D"/>
    <w:rsid w:val="00DA3F03"/>
    <w:rsid w:val="00DA5A1E"/>
    <w:rsid w:val="00DE13F7"/>
    <w:rsid w:val="00DE39EC"/>
    <w:rsid w:val="00DF4B4C"/>
    <w:rsid w:val="00DF5601"/>
    <w:rsid w:val="00E07045"/>
    <w:rsid w:val="00E253C8"/>
    <w:rsid w:val="00E4442C"/>
    <w:rsid w:val="00E529C0"/>
    <w:rsid w:val="00E60DEA"/>
    <w:rsid w:val="00E8105B"/>
    <w:rsid w:val="00E90657"/>
    <w:rsid w:val="00EA2ED5"/>
    <w:rsid w:val="00EA6065"/>
    <w:rsid w:val="00EB36BD"/>
    <w:rsid w:val="00EC3359"/>
    <w:rsid w:val="00EE5B42"/>
    <w:rsid w:val="00EE5CA9"/>
    <w:rsid w:val="00EF18D0"/>
    <w:rsid w:val="00F00A2A"/>
    <w:rsid w:val="00F40C12"/>
    <w:rsid w:val="00F53850"/>
    <w:rsid w:val="00F737BD"/>
    <w:rsid w:val="00FD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48DF94-53DF-4D29-B76F-B149B5D74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table" w:styleId="Tabelacomgrade">
    <w:name w:val="Table Grid"/>
    <w:basedOn w:val="Tabelanormal"/>
    <w:rsid w:val="000918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TON~1.ALV\AppData\Local\Temp\AutoDoc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AutoDoc.Dot</Template>
  <TotalTime>2</TotalTime>
  <Pages>18</Pages>
  <Words>915</Words>
  <Characters>4943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SA1SA1Tabela:</vt:lpstr>
    </vt:vector>
  </TitlesOfParts>
  <Company>Microsiga Intelligence</Company>
  <LinksUpToDate>false</LinksUpToDate>
  <CharactersWithSpaces>5847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SA1SA1Tabela:</dc:title>
  <dc:subject/>
  <dc:creator>Elton Teodoro Alves</dc:creator>
  <cp:keywords/>
  <dc:description/>
  <cp:lastModifiedBy>Elton Teodoro Alves</cp:lastModifiedBy>
  <cp:revision>1</cp:revision>
  <dcterms:created xsi:type="dcterms:W3CDTF">2019-07-12T19:13:00Z</dcterms:created>
  <dcterms:modified xsi:type="dcterms:W3CDTF">2019-07-12T19:15:00Z</dcterms:modified>
</cp:coreProperties>
</file>